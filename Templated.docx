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352D" w14:textId="77777777" w:rsidR="00F015DE" w:rsidRDefault="00F92C7C" w:rsidP="00656362">
      <w:pPr>
        <w:pStyle w:val="Heading1"/>
        <w:spacing w:before="0" w:after="0"/>
        <w:ind w:left="0" w:firstLine="0"/>
      </w:pPr>
      <w:r>
        <w:t>Education</w:t>
      </w:r>
    </w:p>
    <w:sdt>
      <w:sdtPr>
        <w:id w:val="9459735"/>
        <w:placeholder>
          <w:docPart w:val="B0100A289EECA245AF4D45F3A9ABCF0E"/>
        </w:placeholder>
      </w:sdtPr>
      <w:sdtEndPr>
        <w:rPr>
          <w:rFonts w:asciiTheme="majorHAnsi" w:eastAsiaTheme="majorEastAsia" w:hAnsiTheme="majorHAnsi" w:cstheme="majorBidi"/>
          <w:b/>
          <w:bCs/>
          <w:color w:val="000000" w:themeColor="text1"/>
          <w:szCs w:val="20"/>
        </w:rPr>
      </w:sdtEndPr>
      <w:sdtContent>
        <w:p w14:paraId="6807D450" w14:textId="77777777" w:rsidR="00F92C7C" w:rsidRDefault="00F92C7C" w:rsidP="00F85818">
          <w:pPr>
            <w:pStyle w:val="BodyText"/>
            <w:spacing w:after="0"/>
          </w:pPr>
          <w:r w:rsidRPr="00F92C7C">
            <w:t>University of Pennsylvania, School of Engineering and Applied Science</w:t>
          </w:r>
        </w:p>
        <w:p w14:paraId="196FFEBA" w14:textId="77777777" w:rsidR="00F85818" w:rsidRPr="00F92C7C" w:rsidRDefault="00F85818" w:rsidP="00F85818">
          <w:pPr>
            <w:pStyle w:val="BodyText"/>
            <w:spacing w:after="0"/>
          </w:pPr>
        </w:p>
        <w:p w14:paraId="0F690085" w14:textId="77777777" w:rsidR="00F92C7C" w:rsidRDefault="00F92C7C" w:rsidP="00F85818">
          <w:pPr>
            <w:pStyle w:val="BodyText"/>
            <w:spacing w:after="0"/>
            <w:rPr>
              <w:b/>
            </w:rPr>
          </w:pPr>
          <w:r>
            <w:rPr>
              <w:b/>
            </w:rPr>
            <w:t>Cumulative GPA: 3.87</w:t>
          </w:r>
        </w:p>
        <w:p w14:paraId="0FAB838F" w14:textId="77777777" w:rsidR="00F85818" w:rsidRDefault="00F85818" w:rsidP="00F85818">
          <w:pPr>
            <w:pStyle w:val="BodyText"/>
            <w:spacing w:after="0"/>
            <w:rPr>
              <w:b/>
            </w:rPr>
          </w:pPr>
        </w:p>
        <w:p w14:paraId="4A45A0AB" w14:textId="5B76844A" w:rsidR="00F92C7C" w:rsidRDefault="000248B3" w:rsidP="00F85818">
          <w:pPr>
            <w:pStyle w:val="BodyText"/>
            <w:spacing w:after="0"/>
          </w:pPr>
          <w:r>
            <w:t>M</w:t>
          </w:r>
          <w:r w:rsidR="00656362">
            <w:t xml:space="preserve">aster of </w:t>
          </w:r>
          <w:r>
            <w:t>S</w:t>
          </w:r>
          <w:r w:rsidR="00656362">
            <w:t xml:space="preserve">cience in </w:t>
          </w:r>
          <w:r>
            <w:t>E</w:t>
          </w:r>
          <w:r w:rsidR="00656362">
            <w:t>ngineering</w:t>
          </w:r>
          <w:r>
            <w:t>, Expected</w:t>
          </w:r>
          <w:r w:rsidR="00F92C7C">
            <w:t xml:space="preserve"> May 2015 – Computer and Information Science</w:t>
          </w:r>
        </w:p>
        <w:p w14:paraId="599277E4" w14:textId="162A3BC9" w:rsidR="00B60228" w:rsidRDefault="000248B3" w:rsidP="00F85818">
          <w:pPr>
            <w:pStyle w:val="BodyText"/>
            <w:spacing w:after="0"/>
          </w:pPr>
          <w:r>
            <w:t>B</w:t>
          </w:r>
          <w:r w:rsidR="00656362">
            <w:t xml:space="preserve">achelor of </w:t>
          </w:r>
          <w:r>
            <w:t>S</w:t>
          </w:r>
          <w:r w:rsidR="00656362">
            <w:t xml:space="preserve">cience in </w:t>
          </w:r>
          <w:r>
            <w:t>E</w:t>
          </w:r>
          <w:r w:rsidR="00656362">
            <w:t>ngineering</w:t>
          </w:r>
          <w:r>
            <w:t>, Expected</w:t>
          </w:r>
          <w:r w:rsidR="00F92C7C">
            <w:t xml:space="preserve"> May 2015 – Computer Engineering</w:t>
          </w:r>
        </w:p>
        <w:p w14:paraId="2F78EBF4" w14:textId="77777777" w:rsidR="00F85818" w:rsidRDefault="00F85818" w:rsidP="00F85818">
          <w:pPr>
            <w:pStyle w:val="BodyText"/>
            <w:spacing w:after="0"/>
          </w:pPr>
        </w:p>
        <w:p w14:paraId="1A4C91B8" w14:textId="569E03DA" w:rsidR="004B631E" w:rsidRDefault="00B60228" w:rsidP="00F85818">
          <w:pPr>
            <w:pStyle w:val="BodyText"/>
            <w:spacing w:after="0"/>
          </w:pPr>
          <w:r>
            <w:rPr>
              <w:b/>
            </w:rPr>
            <w:t>Honors:</w:t>
          </w:r>
          <w:r>
            <w:t xml:space="preserve"> </w:t>
          </w:r>
          <w:r w:rsidR="00843411">
            <w:t xml:space="preserve">Dean’s List (2010-2013) • </w:t>
          </w:r>
          <w:r>
            <w:t>Tau Beta Pi • Et</w:t>
          </w:r>
          <w:r w:rsidR="00843411">
            <w:t>a Kappa Nu • Rachleff Scholar</w:t>
          </w:r>
        </w:p>
      </w:sdtContent>
    </w:sdt>
    <w:p w14:paraId="46483FE7" w14:textId="0080CACA" w:rsidR="00F015DE" w:rsidRDefault="000201D0" w:rsidP="00F85818">
      <w:pPr>
        <w:pStyle w:val="Heading1"/>
        <w:spacing w:before="280" w:after="0"/>
        <w:ind w:left="0" w:firstLine="0"/>
      </w:pPr>
      <w:r>
        <w:t>Experience</w:t>
      </w:r>
    </w:p>
    <w:tbl>
      <w:tblPr>
        <w:tblStyle w:val="TableGrid"/>
        <w:tblW w:w="0" w:type="auto"/>
        <w:tblLook w:val="04A0" w:firstRow="1" w:lastRow="0" w:firstColumn="1" w:lastColumn="0" w:noHBand="0" w:noVBand="1"/>
      </w:tblPr>
      <w:tblGrid>
        <w:gridCol w:w="8028"/>
        <w:gridCol w:w="2988"/>
      </w:tblGrid>
      <w:tr w:rsidR="00ED363A" w:rsidRPr="00B95019" w14:paraId="3C652F8B" w14:textId="77777777" w:rsidTr="00FE4439">
        <w:tc>
          <w:tcPr>
            <w:tcW w:w="8028" w:type="dxa"/>
            <w:tcBorders>
              <w:top w:val="nil"/>
              <w:left w:val="nil"/>
              <w:bottom w:val="nil"/>
              <w:right w:val="nil"/>
            </w:tcBorders>
          </w:tcPr>
          <w:p w14:paraId="2469575F" w14:textId="77777777" w:rsidR="00ED363A" w:rsidRPr="00B95019" w:rsidRDefault="00ED363A" w:rsidP="00FE4439">
            <w:pPr>
              <w:pStyle w:val="Heading2"/>
              <w:tabs>
                <w:tab w:val="clear" w:pos="5760"/>
              </w:tabs>
              <w:spacing w:after="40"/>
            </w:pPr>
            <w:sdt>
              <w:sdtPr>
                <w:id w:val="1319996579"/>
                <w:placeholder>
                  <w:docPart w:val="98878AF6CF1D26439C7C12F136C45039"/>
                </w:placeholder>
              </w:sdtPr>
              <w:sdtContent>
                <w:r w:rsidRPr="00B95019">
                  <w:t>University of Pennsylvania</w:t>
                </w:r>
              </w:sdtContent>
            </w:sdt>
            <w:r>
              <w:t xml:space="preserve"> –</w:t>
            </w:r>
            <w:r w:rsidRPr="00B95019">
              <w:t xml:space="preserve"> </w:t>
            </w:r>
            <w:r>
              <w:t>Teaching</w:t>
            </w:r>
            <w:r w:rsidRPr="00B95019">
              <w:t xml:space="preserve"> Assistant</w:t>
            </w:r>
            <w:r>
              <w:t xml:space="preserve"> (7 courses)</w:t>
            </w:r>
          </w:p>
        </w:tc>
        <w:tc>
          <w:tcPr>
            <w:tcW w:w="2988" w:type="dxa"/>
            <w:tcBorders>
              <w:top w:val="nil"/>
              <w:left w:val="nil"/>
              <w:bottom w:val="nil"/>
              <w:right w:val="nil"/>
            </w:tcBorders>
          </w:tcPr>
          <w:p w14:paraId="7849A5A9" w14:textId="77777777" w:rsidR="00ED363A" w:rsidRPr="00B95019" w:rsidRDefault="00ED363A" w:rsidP="00FE4439">
            <w:pPr>
              <w:pStyle w:val="Heading2"/>
              <w:tabs>
                <w:tab w:val="clear" w:pos="5760"/>
              </w:tabs>
              <w:spacing w:after="0"/>
              <w:jc w:val="right"/>
            </w:pPr>
            <w:r>
              <w:t>Spring 2011 - Present</w:t>
            </w:r>
          </w:p>
        </w:tc>
      </w:tr>
    </w:tbl>
    <w:sdt>
      <w:sdtPr>
        <w:id w:val="-1619525947"/>
        <w:placeholder>
          <w:docPart w:val="59DDA4DEF0BEEC429C32460100C13C26"/>
        </w:placeholder>
      </w:sdtPr>
      <w:sdtContent>
        <w:p w14:paraId="10DDB7BF" w14:textId="77777777" w:rsidR="00ED363A" w:rsidRDefault="00ED363A" w:rsidP="00ED363A">
          <w:pPr>
            <w:pStyle w:val="BodyText"/>
            <w:numPr>
              <w:ilvl w:val="0"/>
              <w:numId w:val="14"/>
            </w:numPr>
            <w:spacing w:after="0"/>
          </w:pPr>
          <w:r>
            <w:t>Computer Architecture, Software Engineering (TA and Project Manager)</w:t>
          </w:r>
        </w:p>
        <w:p w14:paraId="57955190" w14:textId="77777777" w:rsidR="00C12EF0" w:rsidRDefault="00ED363A" w:rsidP="00ED363A">
          <w:pPr>
            <w:pStyle w:val="BodyText"/>
            <w:numPr>
              <w:ilvl w:val="0"/>
              <w:numId w:val="14"/>
            </w:numPr>
            <w:spacing w:after="0"/>
          </w:pPr>
          <w:r>
            <w:t>Circuit-Level Modeling, Analog Circuit Analysis Lab, Digital Circuit Design and Lab, Java Programming</w:t>
          </w:r>
        </w:p>
        <w:p w14:paraId="682D27A5" w14:textId="1061B129" w:rsidR="00ED363A" w:rsidRPr="00ED363A" w:rsidRDefault="00B76C35" w:rsidP="00ED363A">
          <w:pPr>
            <w:pStyle w:val="BodyText"/>
            <w:numPr>
              <w:ilvl w:val="0"/>
              <w:numId w:val="14"/>
            </w:numPr>
            <w:spacing w:after="0"/>
          </w:pPr>
          <w:r>
            <w:t>Responsibilities: Held recitation</w:t>
          </w:r>
          <w:r w:rsidR="00CC524D">
            <w:t xml:space="preserve"> and office hours</w:t>
          </w:r>
          <w:r>
            <w:t>, lead lab sect</w:t>
          </w:r>
          <w:r w:rsidR="00193DD6">
            <w:t>ions, wrote and graded homework</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1548"/>
      </w:tblGrid>
      <w:tr w:rsidR="00B95019" w:rsidRPr="00B95019" w14:paraId="0CDEC6A4" w14:textId="77777777" w:rsidTr="00B95019">
        <w:tc>
          <w:tcPr>
            <w:tcW w:w="9468" w:type="dxa"/>
          </w:tcPr>
          <w:p w14:paraId="02FF461F" w14:textId="77777777" w:rsidR="00B95019" w:rsidRPr="00B95019" w:rsidRDefault="00D5574E" w:rsidP="00F85818">
            <w:pPr>
              <w:pStyle w:val="Heading2"/>
              <w:tabs>
                <w:tab w:val="clear" w:pos="5760"/>
              </w:tabs>
              <w:spacing w:after="40"/>
            </w:pPr>
            <w:sdt>
              <w:sdtPr>
                <w:id w:val="9459739"/>
                <w:placeholder>
                  <w:docPart w:val="49CF24B3BD07F543A6BE1CAFF82F491B"/>
                </w:placeholder>
              </w:sdtPr>
              <w:sdtContent>
                <w:r w:rsidR="00B95019" w:rsidRPr="00B95019">
                  <w:t>Hospital at</w:t>
                </w:r>
                <w:r>
                  <w:t xml:space="preserve"> the University of Pennsylvania –</w:t>
                </w:r>
                <w:r w:rsidR="00FB6708">
                  <w:t xml:space="preserve"> Department of Cardiovascular Surgery</w:t>
                </w:r>
              </w:sdtContent>
            </w:sdt>
          </w:p>
        </w:tc>
        <w:tc>
          <w:tcPr>
            <w:tcW w:w="1548" w:type="dxa"/>
          </w:tcPr>
          <w:p w14:paraId="1631BAFA" w14:textId="42095148" w:rsidR="00B95019" w:rsidRPr="00B95019" w:rsidRDefault="00B95019" w:rsidP="00F85818">
            <w:pPr>
              <w:pStyle w:val="Heading2"/>
              <w:tabs>
                <w:tab w:val="clear" w:pos="5760"/>
              </w:tabs>
              <w:spacing w:after="0"/>
            </w:pPr>
            <w:r>
              <w:t>Summer 2013</w:t>
            </w:r>
          </w:p>
        </w:tc>
      </w:tr>
    </w:tbl>
    <w:sdt>
      <w:sdtPr>
        <w:id w:val="9459741"/>
        <w:placeholder>
          <w:docPart w:val="24251E3691B255489E225C4555A94811"/>
        </w:placeholder>
      </w:sdtPr>
      <w:sdtContent>
        <w:p w14:paraId="454647EA" w14:textId="4CD00B8D" w:rsidR="00C97F63" w:rsidRDefault="00C97F63" w:rsidP="00C97F63">
          <w:pPr>
            <w:pStyle w:val="BodyText"/>
            <w:numPr>
              <w:ilvl w:val="0"/>
              <w:numId w:val="12"/>
            </w:numPr>
            <w:spacing w:after="0"/>
          </w:pPr>
          <w:r w:rsidRPr="00D5574E">
            <w:t xml:space="preserve">Co-developed </w:t>
          </w:r>
          <w:r>
            <w:t>a</w:t>
          </w:r>
          <w:r w:rsidR="0061293B">
            <w:t xml:space="preserve"> life-critical application that matched</w:t>
          </w:r>
          <w:r>
            <w:t xml:space="preserve"> candidates to donors and </w:t>
          </w:r>
          <w:r w:rsidR="0061293B">
            <w:t xml:space="preserve">tracked </w:t>
          </w:r>
          <w:r>
            <w:t>organs through</w:t>
          </w:r>
          <w:r w:rsidR="006D78A0">
            <w:t>out</w:t>
          </w:r>
          <w:r>
            <w:t xml:space="preserve"> the transplant process. Programmed in ASP.NET MVC</w:t>
          </w:r>
          <w:r w:rsidR="009B5FCB">
            <w:t xml:space="preserve"> with C#</w:t>
          </w:r>
          <w:r>
            <w:t>.</w:t>
          </w:r>
        </w:p>
        <w:p w14:paraId="324DC8BA" w14:textId="7A2E5291" w:rsidR="0097720F" w:rsidRPr="00D5574E" w:rsidRDefault="0097720F" w:rsidP="00D5574E">
          <w:pPr>
            <w:pStyle w:val="BodyText"/>
            <w:numPr>
              <w:ilvl w:val="0"/>
              <w:numId w:val="12"/>
            </w:numPr>
            <w:spacing w:after="0"/>
          </w:pPr>
          <w:r>
            <w:t xml:space="preserve">Adhered to the AGILE </w:t>
          </w:r>
          <w:r w:rsidR="00786B5D">
            <w:t xml:space="preserve">process </w:t>
          </w:r>
          <w:r>
            <w:t>for software design</w:t>
          </w:r>
          <w:r w:rsidR="003400C7">
            <w:t xml:space="preserve"> with project velocity and daily scrum meetings</w:t>
          </w:r>
          <w:bookmarkStart w:id="0" w:name="_GoBack"/>
          <w:bookmarkEnd w:id="0"/>
          <w:r>
            <w:t>.</w:t>
          </w:r>
        </w:p>
        <w:p w14:paraId="0511CC79" w14:textId="77777777" w:rsidR="009072B1" w:rsidRDefault="00D5574E" w:rsidP="00D5574E">
          <w:pPr>
            <w:pStyle w:val="BodyText"/>
            <w:numPr>
              <w:ilvl w:val="0"/>
              <w:numId w:val="12"/>
            </w:numPr>
            <w:spacing w:after="0"/>
          </w:pPr>
          <w:r w:rsidRPr="00D5574E">
            <w:t>Des</w:t>
          </w:r>
          <w:r w:rsidR="009072B1">
            <w:t xml:space="preserve">igned </w:t>
          </w:r>
          <w:r>
            <w:t>database schema</w:t>
          </w:r>
          <w:r w:rsidR="009072B1">
            <w:t>,</w:t>
          </w:r>
          <w:r>
            <w:t xml:space="preserve"> manager</w:t>
          </w:r>
          <w:r w:rsidR="009072B1">
            <w:t>, and history</w:t>
          </w:r>
          <w:r>
            <w:t xml:space="preserve"> using Entity Framework</w:t>
          </w:r>
          <w:r w:rsidR="009072B1">
            <w:t>.</w:t>
          </w:r>
        </w:p>
        <w:p w14:paraId="0ABF33A3" w14:textId="4937CBAF" w:rsidR="00F015DE" w:rsidRDefault="00A92CED" w:rsidP="00D5574E">
          <w:pPr>
            <w:pStyle w:val="BodyText"/>
            <w:numPr>
              <w:ilvl w:val="0"/>
              <w:numId w:val="12"/>
            </w:numPr>
            <w:spacing w:after="0"/>
          </w:pPr>
          <w:r>
            <w:t xml:space="preserve">Planned </w:t>
          </w:r>
          <w:r w:rsidR="00786B5D">
            <w:t>and implemented over 30% of test cases for the application.</w:t>
          </w:r>
        </w:p>
      </w:sdtContent>
    </w:sdt>
    <w:tbl>
      <w:tblPr>
        <w:tblStyle w:val="TableGrid"/>
        <w:tblW w:w="0" w:type="auto"/>
        <w:tblLook w:val="04A0" w:firstRow="1" w:lastRow="0" w:firstColumn="1" w:lastColumn="0" w:noHBand="0" w:noVBand="1"/>
      </w:tblPr>
      <w:tblGrid>
        <w:gridCol w:w="8028"/>
        <w:gridCol w:w="2988"/>
      </w:tblGrid>
      <w:tr w:rsidR="00B95019" w:rsidRPr="00B95019" w14:paraId="3442FE19" w14:textId="77777777" w:rsidTr="00B95019">
        <w:tc>
          <w:tcPr>
            <w:tcW w:w="8028" w:type="dxa"/>
            <w:tcBorders>
              <w:top w:val="nil"/>
              <w:left w:val="nil"/>
              <w:bottom w:val="nil"/>
              <w:right w:val="nil"/>
            </w:tcBorders>
          </w:tcPr>
          <w:p w14:paraId="7C979940" w14:textId="5FC80519" w:rsidR="00B95019" w:rsidRPr="00B95019" w:rsidRDefault="00D5574E" w:rsidP="006C28A2">
            <w:pPr>
              <w:pStyle w:val="Heading2"/>
              <w:tabs>
                <w:tab w:val="clear" w:pos="5760"/>
              </w:tabs>
              <w:spacing w:after="40"/>
            </w:pPr>
            <w:sdt>
              <w:sdtPr>
                <w:id w:val="9459744"/>
                <w:placeholder>
                  <w:docPart w:val="8569C0F10FE1674FB77535F459782E03"/>
                </w:placeholder>
              </w:sdtPr>
              <w:sdtContent>
                <w:r w:rsidR="00B95019" w:rsidRPr="00B95019">
                  <w:t>University of Pennsylvania</w:t>
                </w:r>
              </w:sdtContent>
            </w:sdt>
            <w:r w:rsidR="00B95019" w:rsidRPr="00B95019">
              <w:t>,</w:t>
            </w:r>
            <w:r>
              <w:t xml:space="preserve"> Dr. Daniel Lee,</w:t>
            </w:r>
            <w:r w:rsidR="006C28A2">
              <w:t xml:space="preserve"> Robotics </w:t>
            </w:r>
            <w:r>
              <w:t>–</w:t>
            </w:r>
            <w:r w:rsidR="00B95019" w:rsidRPr="00B95019">
              <w:t xml:space="preserve"> Research Assistant</w:t>
            </w:r>
          </w:p>
        </w:tc>
        <w:tc>
          <w:tcPr>
            <w:tcW w:w="2988" w:type="dxa"/>
            <w:tcBorders>
              <w:top w:val="nil"/>
              <w:left w:val="nil"/>
              <w:bottom w:val="nil"/>
              <w:right w:val="nil"/>
            </w:tcBorders>
          </w:tcPr>
          <w:p w14:paraId="5EDF36B7" w14:textId="371EC23F" w:rsidR="00B95019" w:rsidRPr="00B95019" w:rsidRDefault="00B95019" w:rsidP="00F85818">
            <w:pPr>
              <w:pStyle w:val="Heading2"/>
              <w:tabs>
                <w:tab w:val="clear" w:pos="5760"/>
              </w:tabs>
              <w:spacing w:after="0"/>
              <w:jc w:val="right"/>
            </w:pPr>
            <w:r w:rsidRPr="00B95019">
              <w:t>Summer 2011-Spring 2013</w:t>
            </w:r>
          </w:p>
        </w:tc>
      </w:tr>
    </w:tbl>
    <w:sdt>
      <w:sdtPr>
        <w:id w:val="9459745"/>
        <w:placeholder>
          <w:docPart w:val="FEC156CB4ECC4A47B2839A04F2C52173"/>
        </w:placeholder>
      </w:sdtPr>
      <w:sdtEndPr/>
      <w:sdtContent>
        <w:p w14:paraId="3BEFA9D9" w14:textId="2843E913" w:rsidR="00FE4439" w:rsidRDefault="00183FB4" w:rsidP="00FE4439">
          <w:pPr>
            <w:pStyle w:val="BodyText"/>
            <w:numPr>
              <w:ilvl w:val="0"/>
              <w:numId w:val="13"/>
            </w:numPr>
            <w:spacing w:after="0"/>
          </w:pPr>
          <w:r>
            <w:t xml:space="preserve">Quarter-finalist in </w:t>
          </w:r>
          <w:r w:rsidR="00FE4439">
            <w:t>RoboCup 2011, Istanbul</w:t>
          </w:r>
          <w:r w:rsidR="00FC7C06">
            <w:t>, Turkey, and RoboCup 2012, Mexico City, Mexico.</w:t>
          </w:r>
        </w:p>
        <w:p w14:paraId="50999047" w14:textId="3046DFAB" w:rsidR="00FE4439" w:rsidRDefault="009E7308" w:rsidP="00FE4439">
          <w:pPr>
            <w:pStyle w:val="BodyText"/>
            <w:numPr>
              <w:ilvl w:val="0"/>
              <w:numId w:val="13"/>
            </w:numPr>
            <w:spacing w:after="0"/>
          </w:pPr>
          <w:r>
            <w:t>Increased walk speed for bipedal robots by optimizing code and parameters resulting in faster approach time.</w:t>
          </w:r>
        </w:p>
        <w:p w14:paraId="6E57B769" w14:textId="5C3224C0" w:rsidR="00FE4439" w:rsidRDefault="00A92CED" w:rsidP="00FE4439">
          <w:pPr>
            <w:pStyle w:val="BodyText"/>
            <w:numPr>
              <w:ilvl w:val="0"/>
              <w:numId w:val="13"/>
            </w:numPr>
            <w:spacing w:after="0"/>
          </w:pPr>
          <w:r>
            <w:t xml:space="preserve">Improved </w:t>
          </w:r>
          <w:r w:rsidR="00FF6B1A">
            <w:t xml:space="preserve">stability of fast walk </w:t>
          </w:r>
          <w:r w:rsidR="00B90E78">
            <w:t>through gyro</w:t>
          </w:r>
          <w:r w:rsidR="00B46E21">
            <w:t>scopic meas</w:t>
          </w:r>
          <w:r w:rsidR="00E134DE">
            <w:t>urements and feedback to reduce falls per game.</w:t>
          </w:r>
        </w:p>
        <w:p w14:paraId="63A9D7B4" w14:textId="7DC3D857" w:rsidR="009072B1" w:rsidRDefault="00A92CED" w:rsidP="009072B1">
          <w:pPr>
            <w:pStyle w:val="BodyText"/>
            <w:numPr>
              <w:ilvl w:val="0"/>
              <w:numId w:val="13"/>
            </w:numPr>
            <w:spacing w:after="0"/>
          </w:pPr>
          <w:r>
            <w:t xml:space="preserve">Developed </w:t>
          </w:r>
          <w:r w:rsidR="009072B1">
            <w:t>geometric path planning using multidimensional splines</w:t>
          </w:r>
          <w:r w:rsidR="00FF6B1A">
            <w:t xml:space="preserve"> reducing algorithmic complexity versus the more common graph-traversal methods</w:t>
          </w:r>
          <w:r w:rsidR="009072B1">
            <w:t>.</w:t>
          </w:r>
        </w:p>
        <w:p w14:paraId="02917F00" w14:textId="6B76A6F2" w:rsidR="00FE4439" w:rsidRDefault="00FE4439" w:rsidP="009072B1">
          <w:pPr>
            <w:pStyle w:val="BodyText"/>
            <w:numPr>
              <w:ilvl w:val="0"/>
              <w:numId w:val="13"/>
            </w:numPr>
            <w:spacing w:after="0"/>
          </w:pPr>
          <w:r>
            <w:t xml:space="preserve">Implemented </w:t>
          </w:r>
          <w:r w:rsidR="00FC0C89">
            <w:t>“</w:t>
          </w:r>
          <w:r w:rsidR="008267B2">
            <w:t>dribble</w:t>
          </w:r>
          <w:r w:rsidR="00881FFE">
            <w:t>-then-kick</w:t>
          </w:r>
          <w:r w:rsidR="00FC0C89">
            <w:t>”</w:t>
          </w:r>
          <w:r w:rsidR="00881FFE">
            <w:t xml:space="preserve"> </w:t>
          </w:r>
          <w:r w:rsidR="00225327">
            <w:t>game</w:t>
          </w:r>
          <w:r w:rsidR="008267B2">
            <w:t xml:space="preserve"> strategy based on robot and ball location resulting in more goals per game.</w:t>
          </w:r>
        </w:p>
      </w:sdtContent>
    </w:sdt>
    <w:p w14:paraId="63713A98" w14:textId="758032DF" w:rsidR="00F015DE" w:rsidRDefault="00626E66" w:rsidP="00473348">
      <w:pPr>
        <w:pStyle w:val="Heading1"/>
        <w:spacing w:before="280" w:after="0"/>
      </w:pPr>
      <w:r>
        <w:t xml:space="preserve">Personal </w:t>
      </w:r>
      <w:r w:rsidR="00331699">
        <w:t>Projects</w:t>
      </w:r>
    </w:p>
    <w:tbl>
      <w:tblPr>
        <w:tblStyle w:val="TableGrid"/>
        <w:tblW w:w="0" w:type="auto"/>
        <w:tblLook w:val="04A0" w:firstRow="1" w:lastRow="0" w:firstColumn="1" w:lastColumn="0" w:noHBand="0" w:noVBand="1"/>
      </w:tblPr>
      <w:tblGrid>
        <w:gridCol w:w="8028"/>
        <w:gridCol w:w="2988"/>
      </w:tblGrid>
      <w:tr w:rsidR="00473348" w:rsidRPr="00B95019" w14:paraId="61A0DF1C" w14:textId="77777777" w:rsidTr="00D5574E">
        <w:tc>
          <w:tcPr>
            <w:tcW w:w="8028" w:type="dxa"/>
            <w:tcBorders>
              <w:top w:val="nil"/>
              <w:left w:val="nil"/>
              <w:bottom w:val="nil"/>
              <w:right w:val="nil"/>
            </w:tcBorders>
          </w:tcPr>
          <w:p w14:paraId="294DA6F2" w14:textId="6E55E72E" w:rsidR="00473348" w:rsidRPr="00B95019" w:rsidRDefault="00473348" w:rsidP="00D5574E">
            <w:pPr>
              <w:pStyle w:val="Heading2"/>
              <w:tabs>
                <w:tab w:val="clear" w:pos="5760"/>
              </w:tabs>
              <w:spacing w:after="40"/>
            </w:pPr>
            <w:r>
              <w:t>BevAlert</w:t>
            </w:r>
          </w:p>
        </w:tc>
        <w:tc>
          <w:tcPr>
            <w:tcW w:w="2988" w:type="dxa"/>
            <w:tcBorders>
              <w:top w:val="nil"/>
              <w:left w:val="nil"/>
              <w:bottom w:val="nil"/>
              <w:right w:val="nil"/>
            </w:tcBorders>
          </w:tcPr>
          <w:p w14:paraId="230A6A68" w14:textId="7ABCB367" w:rsidR="00473348" w:rsidRPr="00B95019" w:rsidRDefault="00473348" w:rsidP="00D5574E">
            <w:pPr>
              <w:pStyle w:val="Heading2"/>
              <w:tabs>
                <w:tab w:val="clear" w:pos="5760"/>
              </w:tabs>
              <w:spacing w:after="0"/>
              <w:jc w:val="right"/>
            </w:pPr>
            <w:r>
              <w:t>Fall 201</w:t>
            </w:r>
            <w:r w:rsidR="00FE4439">
              <w:t>3</w:t>
            </w:r>
          </w:p>
        </w:tc>
      </w:tr>
    </w:tbl>
    <w:p w14:paraId="798310D9" w14:textId="77777777" w:rsidR="006F5FFF" w:rsidRDefault="006D1042" w:rsidP="00D5574E">
      <w:pPr>
        <w:pStyle w:val="BodyText"/>
        <w:spacing w:after="0"/>
      </w:pPr>
      <w:r>
        <w:t>A web service to alert users when their drinks have reached their desired temperatures.</w:t>
      </w:r>
    </w:p>
    <w:tbl>
      <w:tblPr>
        <w:tblStyle w:val="TableGrid"/>
        <w:tblW w:w="0" w:type="auto"/>
        <w:tblLook w:val="04A0" w:firstRow="1" w:lastRow="0" w:firstColumn="1" w:lastColumn="0" w:noHBand="0" w:noVBand="1"/>
      </w:tblPr>
      <w:tblGrid>
        <w:gridCol w:w="8028"/>
        <w:gridCol w:w="2988"/>
      </w:tblGrid>
      <w:tr w:rsidR="003B68C8" w:rsidRPr="00B95019" w14:paraId="1358B4E6" w14:textId="77777777" w:rsidTr="00B90E78">
        <w:tc>
          <w:tcPr>
            <w:tcW w:w="8028" w:type="dxa"/>
            <w:tcBorders>
              <w:top w:val="nil"/>
              <w:left w:val="nil"/>
              <w:bottom w:val="nil"/>
              <w:right w:val="nil"/>
            </w:tcBorders>
          </w:tcPr>
          <w:p w14:paraId="6395CE0B" w14:textId="77777777" w:rsidR="003B68C8" w:rsidRPr="00B95019" w:rsidRDefault="003B68C8" w:rsidP="00B90E78">
            <w:pPr>
              <w:pStyle w:val="Heading2"/>
              <w:tabs>
                <w:tab w:val="clear" w:pos="5760"/>
              </w:tabs>
              <w:spacing w:after="40"/>
            </w:pPr>
            <w:r>
              <w:t>KiNaoMatics (kinaomatics.blogspot.com)</w:t>
            </w:r>
            <w:r w:rsidRPr="00B95019">
              <w:t xml:space="preserve"> </w:t>
            </w:r>
          </w:p>
        </w:tc>
        <w:tc>
          <w:tcPr>
            <w:tcW w:w="2988" w:type="dxa"/>
            <w:tcBorders>
              <w:top w:val="nil"/>
              <w:left w:val="nil"/>
              <w:bottom w:val="nil"/>
              <w:right w:val="nil"/>
            </w:tcBorders>
          </w:tcPr>
          <w:p w14:paraId="050E5ED5" w14:textId="77777777" w:rsidR="003B68C8" w:rsidRPr="00B95019" w:rsidRDefault="003B68C8" w:rsidP="00B90E78">
            <w:pPr>
              <w:pStyle w:val="Heading2"/>
              <w:tabs>
                <w:tab w:val="clear" w:pos="5760"/>
              </w:tabs>
              <w:spacing w:after="0"/>
              <w:jc w:val="right"/>
            </w:pPr>
            <w:r>
              <w:t>Spring 2012</w:t>
            </w:r>
          </w:p>
        </w:tc>
      </w:tr>
    </w:tbl>
    <w:sdt>
      <w:sdtPr>
        <w:id w:val="9459749"/>
        <w:placeholder>
          <w:docPart w:val="67F00AEB9EE4F743AD53AF28A8ADB941"/>
        </w:placeholder>
      </w:sdtPr>
      <w:sdtContent>
        <w:p w14:paraId="74F12E9A" w14:textId="4D2092C7" w:rsidR="003B68C8" w:rsidRDefault="003B68C8" w:rsidP="00D5574E">
          <w:pPr>
            <w:pStyle w:val="BodyText"/>
            <w:spacing w:after="0"/>
          </w:pPr>
          <w:r>
            <w:t>A control engine which uses the Microsoft Kinect with Open CV to transmit a human’s joint positions to a humanoid robot.</w:t>
          </w:r>
        </w:p>
      </w:sdtContent>
    </w:sdt>
    <w:tbl>
      <w:tblPr>
        <w:tblStyle w:val="TableGrid"/>
        <w:tblW w:w="0" w:type="auto"/>
        <w:tblLook w:val="04A0" w:firstRow="1" w:lastRow="0" w:firstColumn="1" w:lastColumn="0" w:noHBand="0" w:noVBand="1"/>
      </w:tblPr>
      <w:tblGrid>
        <w:gridCol w:w="8028"/>
        <w:gridCol w:w="2988"/>
      </w:tblGrid>
      <w:tr w:rsidR="00D5574E" w:rsidRPr="00B95019" w14:paraId="36F63C89" w14:textId="77777777" w:rsidTr="00D5574E">
        <w:tc>
          <w:tcPr>
            <w:tcW w:w="8028" w:type="dxa"/>
            <w:tcBorders>
              <w:top w:val="nil"/>
              <w:left w:val="nil"/>
              <w:bottom w:val="nil"/>
              <w:right w:val="nil"/>
            </w:tcBorders>
          </w:tcPr>
          <w:p w14:paraId="5669DB84" w14:textId="088A0BAD" w:rsidR="00D5574E" w:rsidRPr="00B95019" w:rsidRDefault="00D5574E" w:rsidP="00D5574E">
            <w:pPr>
              <w:pStyle w:val="Heading2"/>
              <w:tabs>
                <w:tab w:val="clear" w:pos="5760"/>
              </w:tabs>
              <w:spacing w:after="40"/>
            </w:pPr>
            <w:r>
              <w:t>Consumer VOICE</w:t>
            </w:r>
          </w:p>
        </w:tc>
        <w:tc>
          <w:tcPr>
            <w:tcW w:w="2988" w:type="dxa"/>
            <w:tcBorders>
              <w:top w:val="nil"/>
              <w:left w:val="nil"/>
              <w:bottom w:val="nil"/>
              <w:right w:val="nil"/>
            </w:tcBorders>
          </w:tcPr>
          <w:p w14:paraId="36174D1E" w14:textId="559D3593" w:rsidR="00D5574E" w:rsidRPr="00B95019" w:rsidRDefault="00FE4439" w:rsidP="00D5574E">
            <w:pPr>
              <w:pStyle w:val="Heading2"/>
              <w:tabs>
                <w:tab w:val="clear" w:pos="5760"/>
              </w:tabs>
              <w:spacing w:after="0"/>
              <w:jc w:val="right"/>
            </w:pPr>
            <w:r>
              <w:t>Spring</w:t>
            </w:r>
            <w:r w:rsidR="00D5574E">
              <w:t xml:space="preserve"> 2012</w:t>
            </w:r>
          </w:p>
        </w:tc>
      </w:tr>
    </w:tbl>
    <w:p w14:paraId="4D94F11F" w14:textId="3FF2CCD1" w:rsidR="009D64CF" w:rsidRPr="009D64CF" w:rsidRDefault="009D64CF" w:rsidP="00D5574E">
      <w:pPr>
        <w:pStyle w:val="BodyText"/>
        <w:spacing w:after="0"/>
      </w:pPr>
      <w:r>
        <w:t>A visually rich, touch-intensive survey application for psychotic patients – written for Android.</w:t>
      </w:r>
    </w:p>
    <w:sdt>
      <w:sdtPr>
        <w:rPr>
          <w:rFonts w:asciiTheme="minorHAnsi" w:eastAsiaTheme="minorEastAsia" w:hAnsiTheme="minorHAnsi" w:cstheme="minorBidi"/>
          <w:b w:val="0"/>
          <w:bCs w:val="0"/>
          <w:color w:val="auto"/>
          <w:sz w:val="20"/>
          <w:szCs w:val="22"/>
        </w:rPr>
        <w:id w:val="9459753"/>
        <w:placeholder>
          <w:docPart w:val="32777A25386E4E49AF45DE5899083B7E"/>
        </w:placeholder>
      </w:sdtPr>
      <w:sdtContent>
        <w:p w14:paraId="5904857A" w14:textId="35763264" w:rsidR="006F5FFF" w:rsidRDefault="006F5FFF" w:rsidP="00473348">
          <w:pPr>
            <w:pStyle w:val="Heading1"/>
            <w:spacing w:before="280" w:after="0"/>
          </w:pPr>
          <w:r>
            <w:t xml:space="preserve"> </w:t>
          </w:r>
          <w:r w:rsidR="00DB1A7E">
            <w:t>Relevant Coursework</w:t>
          </w:r>
        </w:p>
        <w:sdt>
          <w:sdtPr>
            <w:rPr>
              <w:rFonts w:asciiTheme="minorHAnsi" w:eastAsiaTheme="minorEastAsia" w:hAnsiTheme="minorHAnsi" w:cstheme="minorBidi"/>
              <w:b w:val="0"/>
              <w:bCs w:val="0"/>
              <w:color w:val="auto"/>
              <w:szCs w:val="22"/>
            </w:rPr>
            <w:id w:val="825558570"/>
            <w:placeholder>
              <w:docPart w:val="56F9489676AAE54C982300CFBAC832E2"/>
            </w:placeholder>
          </w:sdtPr>
          <w:sdtContent>
            <w:p w14:paraId="6B1EB27C" w14:textId="59E3C222" w:rsidR="00395834" w:rsidRDefault="00543DA3" w:rsidP="00331699">
              <w:pPr>
                <w:pStyle w:val="Heading2"/>
                <w:rPr>
                  <w:b w:val="0"/>
                </w:rPr>
              </w:pPr>
              <w:r>
                <w:rPr>
                  <w:b w:val="0"/>
                </w:rPr>
                <w:t>Internet and Web Systems • Computer</w:t>
              </w:r>
              <w:r w:rsidR="00241CB4">
                <w:rPr>
                  <w:b w:val="0"/>
                </w:rPr>
                <w:t xml:space="preserve"> Organization</w:t>
              </w:r>
              <w:r>
                <w:rPr>
                  <w:b w:val="0"/>
                </w:rPr>
                <w:t xml:space="preserve"> • Operating Systems • </w:t>
              </w:r>
              <w:r w:rsidR="00331699">
                <w:rPr>
                  <w:b w:val="0"/>
                </w:rPr>
                <w:t>Networking • Machine Learning • Databases</w:t>
              </w:r>
              <w:r w:rsidR="007B3FDC">
                <w:rPr>
                  <w:b w:val="0"/>
                </w:rPr>
                <w:t xml:space="preserve"> •</w:t>
              </w:r>
            </w:p>
            <w:p w14:paraId="4DAD13BE" w14:textId="67EF049C" w:rsidR="00F015DE" w:rsidRPr="00395834" w:rsidRDefault="00AF4A56" w:rsidP="00395834">
              <w:pPr>
                <w:pStyle w:val="BodyText"/>
              </w:pPr>
              <w:r>
                <w:t>Real-time Systems • Embedded Systems • Software Engineering • Digital Circuit Design • Circuit-level modeling</w:t>
              </w:r>
            </w:p>
          </w:sdtContent>
        </w:sdt>
      </w:sdtContent>
    </w:sdt>
    <w:p w14:paraId="03DB50DF" w14:textId="740BDBC4" w:rsidR="00F015DE" w:rsidRDefault="004B7291" w:rsidP="00473348">
      <w:pPr>
        <w:pStyle w:val="Heading1"/>
        <w:spacing w:before="280" w:after="0"/>
      </w:pPr>
      <w:r>
        <w:t xml:space="preserve">Select </w:t>
      </w:r>
      <w:r w:rsidR="001D547C">
        <w:t>Skills</w:t>
      </w:r>
    </w:p>
    <w:sdt>
      <w:sdtPr>
        <w:rPr>
          <w:rFonts w:asciiTheme="minorHAnsi" w:eastAsiaTheme="minorEastAsia" w:hAnsiTheme="minorHAnsi" w:cstheme="minorBidi"/>
          <w:b w:val="0"/>
          <w:bCs w:val="0"/>
          <w:color w:val="auto"/>
          <w:szCs w:val="22"/>
        </w:rPr>
        <w:id w:val="9459754"/>
        <w:placeholder>
          <w:docPart w:val="E77F31E86003FB43A3E3E9C8ABA4DD33"/>
        </w:placeholder>
      </w:sdtPr>
      <w:sdtContent>
        <w:p w14:paraId="173D5EA2" w14:textId="2C6EBA95" w:rsidR="007E12C1" w:rsidRPr="007E12C1" w:rsidRDefault="00C271F6" w:rsidP="007E12C1">
          <w:pPr>
            <w:pStyle w:val="Heading2"/>
            <w:rPr>
              <w:b w:val="0"/>
            </w:rPr>
          </w:pPr>
          <w:r w:rsidRPr="00C271F6">
            <w:rPr>
              <w:b w:val="0"/>
            </w:rPr>
            <w:t xml:space="preserve">Java • C • C# • </w:t>
          </w:r>
          <w:r w:rsidR="00EF2F15">
            <w:rPr>
              <w:b w:val="0"/>
            </w:rPr>
            <w:t xml:space="preserve">Python • Lua • C++ </w:t>
          </w:r>
          <w:r w:rsidR="00490794">
            <w:rPr>
              <w:b w:val="0"/>
            </w:rPr>
            <w:t xml:space="preserve">• Matlab • SQL • JavaScript • </w:t>
          </w:r>
          <w:r>
            <w:rPr>
              <w:b w:val="0"/>
            </w:rPr>
            <w:t>JQuery • </w:t>
          </w:r>
          <w:r w:rsidR="00F3192B">
            <w:rPr>
              <w:b w:val="0"/>
            </w:rPr>
            <w:t>UNIX • Bash</w:t>
          </w:r>
          <w:r>
            <w:rPr>
              <w:b w:val="0"/>
            </w:rPr>
            <w:t xml:space="preserve"> • Git • SVN •</w:t>
          </w:r>
          <w:r w:rsidR="00EF2F15">
            <w:rPr>
              <w:b w:val="0"/>
            </w:rPr>
            <w:t xml:space="preserve"> Verilog</w:t>
          </w:r>
          <w:r w:rsidR="000F2638">
            <w:rPr>
              <w:b w:val="0"/>
            </w:rPr>
            <w:t xml:space="preserve"> • VHDL</w:t>
          </w:r>
        </w:p>
        <w:p w14:paraId="4BD90809" w14:textId="60161D94" w:rsidR="00193DD6" w:rsidRDefault="00D5574E" w:rsidP="00275604">
          <w:pPr>
            <w:pStyle w:val="BodyText"/>
          </w:pPr>
        </w:p>
      </w:sdtContent>
    </w:sdt>
    <w:sectPr w:rsidR="00193DD6" w:rsidSect="00570529">
      <w:headerReference w:type="default" r:id="rId8"/>
      <w:footerReference w:type="default" r:id="rId9"/>
      <w:headerReference w:type="first" r:id="rId10"/>
      <w:pgSz w:w="12240" w:h="15840"/>
      <w:pgMar w:top="12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A0BB6" w14:textId="77777777" w:rsidR="00B90E78" w:rsidRDefault="00B90E78">
      <w:r>
        <w:separator/>
      </w:r>
    </w:p>
  </w:endnote>
  <w:endnote w:type="continuationSeparator" w:id="0">
    <w:p w14:paraId="5D5B4AAB" w14:textId="77777777" w:rsidR="00B90E78" w:rsidRDefault="00B9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5DD0" w14:textId="77777777" w:rsidR="00B90E78" w:rsidRDefault="00B90E78">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8BD7B" w14:textId="77777777" w:rsidR="00B90E78" w:rsidRDefault="00B90E78">
      <w:r>
        <w:separator/>
      </w:r>
    </w:p>
  </w:footnote>
  <w:footnote w:type="continuationSeparator" w:id="0">
    <w:p w14:paraId="5F391823" w14:textId="77777777" w:rsidR="00B90E78" w:rsidRDefault="00B90E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B90E78" w14:paraId="0F3FF442" w14:textId="77777777">
      <w:trPr>
        <w:trHeight w:val="720"/>
      </w:trPr>
      <w:tc>
        <w:tcPr>
          <w:tcW w:w="10188" w:type="dxa"/>
          <w:vAlign w:val="center"/>
        </w:tcPr>
        <w:p w14:paraId="1AB22D07" w14:textId="77777777" w:rsidR="00B90E78" w:rsidRDefault="00B90E78"/>
      </w:tc>
      <w:tc>
        <w:tcPr>
          <w:tcW w:w="720" w:type="dxa"/>
          <w:shd w:val="clear" w:color="auto" w:fill="B74D21" w:themeFill="accent1"/>
          <w:vAlign w:val="center"/>
        </w:tcPr>
        <w:p w14:paraId="40762395" w14:textId="77777777" w:rsidR="00B90E78" w:rsidRDefault="00B90E78"/>
      </w:tc>
    </w:tr>
  </w:tbl>
  <w:p w14:paraId="238A3563" w14:textId="77777777" w:rsidR="00B90E78" w:rsidRDefault="00B90E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649" w:tblpY="181"/>
      <w:tblW w:w="11325" w:type="dxa"/>
      <w:tblLook w:val="04A0" w:firstRow="1" w:lastRow="0" w:firstColumn="1" w:lastColumn="0" w:noHBand="0" w:noVBand="1"/>
    </w:tblPr>
    <w:tblGrid>
      <w:gridCol w:w="9549"/>
      <w:gridCol w:w="1776"/>
    </w:tblGrid>
    <w:tr w:rsidR="00B90E78" w14:paraId="5736F6EE" w14:textId="77777777" w:rsidTr="00543DA3">
      <w:trPr>
        <w:trHeight w:val="1461"/>
      </w:trPr>
      <w:tc>
        <w:tcPr>
          <w:tcW w:w="9549" w:type="dxa"/>
          <w:vAlign w:val="center"/>
        </w:tcPr>
        <w:p w14:paraId="31B65F83" w14:textId="77777777" w:rsidR="00B90E78" w:rsidRDefault="00B90E78" w:rsidP="00543DA3">
          <w:pPr>
            <w:pStyle w:val="Title"/>
          </w:pPr>
          <w:r>
            <w:t>Spencer Lee</w:t>
          </w:r>
        </w:p>
        <w:p w14:paraId="3C7B0420" w14:textId="77777777" w:rsidR="00B90E78" w:rsidRDefault="00B90E78" w:rsidP="00543DA3">
          <w:pPr>
            <w:pStyle w:val="ContactDetails"/>
          </w:pPr>
          <w:r>
            <w:t xml:space="preserve">1672 Greenway Blvd </w:t>
          </w:r>
          <w:r>
            <w:sym w:font="Wingdings 2" w:char="F097"/>
          </w:r>
          <w:r>
            <w:t xml:space="preserve"> Valley Stream, NY 11580</w:t>
          </w:r>
          <w:r>
            <w:br/>
            <w:t xml:space="preserve">Phone: (516) 476-2577 </w:t>
          </w:r>
          <w:r>
            <w:sym w:font="Wingdings 2" w:char="F097"/>
          </w:r>
          <w:r>
            <w:t xml:space="preserve"> E-Mail: lesp@seas.upenn.edu </w:t>
          </w:r>
        </w:p>
      </w:tc>
      <w:tc>
        <w:tcPr>
          <w:tcW w:w="1776" w:type="dxa"/>
          <w:vAlign w:val="center"/>
        </w:tcPr>
        <w:p w14:paraId="565A09CE" w14:textId="77777777" w:rsidR="00B90E78" w:rsidRDefault="00B90E78" w:rsidP="00543DA3">
          <w:pPr>
            <w:pStyle w:val="Initials"/>
          </w:pPr>
          <w:r>
            <w:t>SL</w:t>
          </w:r>
        </w:p>
      </w:tc>
    </w:tr>
  </w:tbl>
  <w:p w14:paraId="72ABF328" w14:textId="77777777" w:rsidR="00B90E78" w:rsidRDefault="00B90E7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C90C10"/>
    <w:multiLevelType w:val="hybridMultilevel"/>
    <w:tmpl w:val="B51C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DD5083"/>
    <w:multiLevelType w:val="hybridMultilevel"/>
    <w:tmpl w:val="CE8C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A38BE"/>
    <w:multiLevelType w:val="hybridMultilevel"/>
    <w:tmpl w:val="199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5B61EA"/>
    <w:multiLevelType w:val="hybridMultilevel"/>
    <w:tmpl w:val="3A0A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C2908"/>
    <w:rsid w:val="000131D2"/>
    <w:rsid w:val="000201D0"/>
    <w:rsid w:val="000248B3"/>
    <w:rsid w:val="000B233E"/>
    <w:rsid w:val="000F2638"/>
    <w:rsid w:val="001355C5"/>
    <w:rsid w:val="00183FB4"/>
    <w:rsid w:val="00193DD6"/>
    <w:rsid w:val="001C3BD7"/>
    <w:rsid w:val="001D547C"/>
    <w:rsid w:val="001F21FF"/>
    <w:rsid w:val="00225327"/>
    <w:rsid w:val="00241CB4"/>
    <w:rsid w:val="00275604"/>
    <w:rsid w:val="00330D54"/>
    <w:rsid w:val="00331699"/>
    <w:rsid w:val="00336F71"/>
    <w:rsid w:val="003400C7"/>
    <w:rsid w:val="00395834"/>
    <w:rsid w:val="003A665C"/>
    <w:rsid w:val="003B68C8"/>
    <w:rsid w:val="0041239D"/>
    <w:rsid w:val="00437BEB"/>
    <w:rsid w:val="0044296A"/>
    <w:rsid w:val="00473348"/>
    <w:rsid w:val="00490794"/>
    <w:rsid w:val="004B631E"/>
    <w:rsid w:val="004B7291"/>
    <w:rsid w:val="00543DA3"/>
    <w:rsid w:val="00544ADD"/>
    <w:rsid w:val="00570529"/>
    <w:rsid w:val="006057E1"/>
    <w:rsid w:val="0060765C"/>
    <w:rsid w:val="0061293B"/>
    <w:rsid w:val="00617840"/>
    <w:rsid w:val="00626E66"/>
    <w:rsid w:val="00656362"/>
    <w:rsid w:val="006872C9"/>
    <w:rsid w:val="006C28A2"/>
    <w:rsid w:val="006D1042"/>
    <w:rsid w:val="006D78A0"/>
    <w:rsid w:val="006F5FFF"/>
    <w:rsid w:val="007035C9"/>
    <w:rsid w:val="00764C1C"/>
    <w:rsid w:val="0078650F"/>
    <w:rsid w:val="00786B5D"/>
    <w:rsid w:val="007B3FDC"/>
    <w:rsid w:val="007E12C1"/>
    <w:rsid w:val="008118CC"/>
    <w:rsid w:val="008267B2"/>
    <w:rsid w:val="00832712"/>
    <w:rsid w:val="00843411"/>
    <w:rsid w:val="00845529"/>
    <w:rsid w:val="00881FFE"/>
    <w:rsid w:val="008D22A7"/>
    <w:rsid w:val="00906B69"/>
    <w:rsid w:val="009072B1"/>
    <w:rsid w:val="0097720F"/>
    <w:rsid w:val="00977ED6"/>
    <w:rsid w:val="009830DE"/>
    <w:rsid w:val="0098660F"/>
    <w:rsid w:val="00995900"/>
    <w:rsid w:val="009B5FCB"/>
    <w:rsid w:val="009D0638"/>
    <w:rsid w:val="009D64CF"/>
    <w:rsid w:val="009E7308"/>
    <w:rsid w:val="00A55757"/>
    <w:rsid w:val="00A749C8"/>
    <w:rsid w:val="00A92CED"/>
    <w:rsid w:val="00A95416"/>
    <w:rsid w:val="00AB69DF"/>
    <w:rsid w:val="00AE664E"/>
    <w:rsid w:val="00AF4A56"/>
    <w:rsid w:val="00B1181B"/>
    <w:rsid w:val="00B46E21"/>
    <w:rsid w:val="00B60228"/>
    <w:rsid w:val="00B76C35"/>
    <w:rsid w:val="00B90E78"/>
    <w:rsid w:val="00B95019"/>
    <w:rsid w:val="00BA551E"/>
    <w:rsid w:val="00BE17E2"/>
    <w:rsid w:val="00C12EF0"/>
    <w:rsid w:val="00C271F6"/>
    <w:rsid w:val="00C33122"/>
    <w:rsid w:val="00C6509C"/>
    <w:rsid w:val="00C97F63"/>
    <w:rsid w:val="00CC524D"/>
    <w:rsid w:val="00CD3BC5"/>
    <w:rsid w:val="00D516FC"/>
    <w:rsid w:val="00D5574E"/>
    <w:rsid w:val="00D621B0"/>
    <w:rsid w:val="00DB1A7E"/>
    <w:rsid w:val="00DC2908"/>
    <w:rsid w:val="00DE024A"/>
    <w:rsid w:val="00E1299A"/>
    <w:rsid w:val="00E134DE"/>
    <w:rsid w:val="00E23252"/>
    <w:rsid w:val="00EA598D"/>
    <w:rsid w:val="00EC16F4"/>
    <w:rsid w:val="00ED363A"/>
    <w:rsid w:val="00EE57DB"/>
    <w:rsid w:val="00EF2F15"/>
    <w:rsid w:val="00F015DE"/>
    <w:rsid w:val="00F13405"/>
    <w:rsid w:val="00F3192B"/>
    <w:rsid w:val="00F85818"/>
    <w:rsid w:val="00F92C7C"/>
    <w:rsid w:val="00FB6708"/>
    <w:rsid w:val="00FC0C89"/>
    <w:rsid w:val="00FC7C06"/>
    <w:rsid w:val="00FE4439"/>
    <w:rsid w:val="00FF6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8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 w:type="table" w:styleId="TableGrid">
    <w:name w:val="Table Grid"/>
    <w:basedOn w:val="TableNormal"/>
    <w:uiPriority w:val="59"/>
    <w:rsid w:val="00B95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B74D2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B74D21" w:themeColor="accent1"/>
    </w:rPr>
  </w:style>
  <w:style w:type="character" w:customStyle="1" w:styleId="FooterChar">
    <w:name w:val="Footer Char"/>
    <w:basedOn w:val="DefaultParagraphFont"/>
    <w:link w:val="Footer"/>
    <w:rsid w:val="00F015DE"/>
    <w:rPr>
      <w:b/>
      <w:color w:val="B74D2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B74D2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B74D2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B74D2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B74D2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F015DE"/>
    <w:rPr>
      <w:b/>
      <w:bCs/>
      <w:i/>
      <w:iCs/>
      <w:color w:val="B74D2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B74D2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B74D2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883918" w:themeColor="accent1" w:themeShade="BF"/>
      <w:sz w:val="28"/>
      <w:szCs w:val="28"/>
    </w:rPr>
  </w:style>
  <w:style w:type="paragraph" w:customStyle="1" w:styleId="32777A25386E4E49AF45DE5899083B7E">
    <w:name w:val="32777A25386E4E49AF45DE5899083B7E"/>
    <w:rsid w:val="00C271F6"/>
    <w:rPr>
      <w:sz w:val="24"/>
      <w:szCs w:val="24"/>
      <w:lang w:eastAsia="ja-JP"/>
    </w:rPr>
  </w:style>
  <w:style w:type="table" w:styleId="TableGrid">
    <w:name w:val="Table Grid"/>
    <w:basedOn w:val="TableNormal"/>
    <w:uiPriority w:val="59"/>
    <w:rsid w:val="00B95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100A289EECA245AF4D45F3A9ABCF0E"/>
        <w:category>
          <w:name w:val="General"/>
          <w:gallery w:val="placeholder"/>
        </w:category>
        <w:types>
          <w:type w:val="bbPlcHdr"/>
        </w:types>
        <w:behaviors>
          <w:behavior w:val="content"/>
        </w:behaviors>
        <w:guid w:val="{61743C59-C346-2449-94B1-330E1BA220F9}"/>
      </w:docPartPr>
      <w:docPartBody>
        <w:p w:rsidR="00C208B2" w:rsidRDefault="00C208B2">
          <w:pPr>
            <w:pStyle w:val="B0100A289EECA245AF4D45F3A9ABCF0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4251E3691B255489E225C4555A94811"/>
        <w:category>
          <w:name w:val="General"/>
          <w:gallery w:val="placeholder"/>
        </w:category>
        <w:types>
          <w:type w:val="bbPlcHdr"/>
        </w:types>
        <w:behaviors>
          <w:behavior w:val="content"/>
        </w:behaviors>
        <w:guid w:val="{71914BB3-4657-8D48-9D72-39F3E93C03B0}"/>
      </w:docPartPr>
      <w:docPartBody>
        <w:p w:rsidR="00C208B2" w:rsidRDefault="00C208B2">
          <w:pPr>
            <w:pStyle w:val="24251E3691B255489E225C4555A94811"/>
          </w:pPr>
          <w:r>
            <w:t>Etiam cursus suscipit enim. Nulla facilisi. Integer eleifend diam eu diam. Donec dapibus enim sollicitudin nulla. Nam hendrerit. Nunc id nisi. Curabitur sed neque. Pellentesque placerat consequat pede.</w:t>
          </w:r>
        </w:p>
      </w:docPartBody>
    </w:docPart>
    <w:docPart>
      <w:docPartPr>
        <w:name w:val="FEC156CB4ECC4A47B2839A04F2C52173"/>
        <w:category>
          <w:name w:val="General"/>
          <w:gallery w:val="placeholder"/>
        </w:category>
        <w:types>
          <w:type w:val="bbPlcHdr"/>
        </w:types>
        <w:behaviors>
          <w:behavior w:val="content"/>
        </w:behaviors>
        <w:guid w:val="{BAADE8C7-9CBC-B847-8B09-EAF8BA2C82FA}"/>
      </w:docPartPr>
      <w:docPartBody>
        <w:p w:rsidR="00C208B2" w:rsidRDefault="00C208B2">
          <w:pPr>
            <w:pStyle w:val="FEC156CB4ECC4A47B2839A04F2C52173"/>
          </w:pPr>
          <w:r>
            <w:t>Etiam cursus suscipit enim. Nulla facilisi. Integer eleifend diam eu diam. Donec dapibus enim sollicitudin nulla. Nam hendrerit. Nunc id nisi. Curabitur sed neque. Pellentesque placerat consequat pede.</w:t>
          </w:r>
        </w:p>
      </w:docPartBody>
    </w:docPart>
    <w:docPart>
      <w:docPartPr>
        <w:name w:val="32777A25386E4E49AF45DE5899083B7E"/>
        <w:category>
          <w:name w:val="General"/>
          <w:gallery w:val="placeholder"/>
        </w:category>
        <w:types>
          <w:type w:val="bbPlcHdr"/>
        </w:types>
        <w:behaviors>
          <w:behavior w:val="content"/>
        </w:behaviors>
        <w:guid w:val="{480B4FD4-AF79-7149-96CB-01EF3B05D4C0}"/>
      </w:docPartPr>
      <w:docPartBody>
        <w:p w:rsidR="00C208B2" w:rsidRDefault="00C208B2">
          <w:pPr>
            <w:pStyle w:val="32777A25386E4E49AF45DE5899083B7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77F31E86003FB43A3E3E9C8ABA4DD33"/>
        <w:category>
          <w:name w:val="General"/>
          <w:gallery w:val="placeholder"/>
        </w:category>
        <w:types>
          <w:type w:val="bbPlcHdr"/>
        </w:types>
        <w:behaviors>
          <w:behavior w:val="content"/>
        </w:behaviors>
        <w:guid w:val="{F5C062F6-CC14-7445-AE8B-29ADDB9D606C}"/>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pPr>
            <w:pStyle w:val="E77F31E86003FB43A3E3E9C8ABA4DD3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6F9489676AAE54C982300CFBAC832E2"/>
        <w:category>
          <w:name w:val="General"/>
          <w:gallery w:val="placeholder"/>
        </w:category>
        <w:types>
          <w:type w:val="bbPlcHdr"/>
        </w:types>
        <w:behaviors>
          <w:behavior w:val="content"/>
        </w:behaviors>
        <w:guid w:val="{FEB0F430-6D82-F84E-9638-CBB4D1B40E9E}"/>
      </w:docPartPr>
      <w:docPartBody>
        <w:p w:rsidR="00C208B2" w:rsidRDefault="00C208B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C208B2" w:rsidRDefault="00C208B2" w:rsidP="00C208B2">
          <w:pPr>
            <w:pStyle w:val="56F9489676AAE54C982300CFBAC832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9CF24B3BD07F543A6BE1CAFF82F491B"/>
        <w:category>
          <w:name w:val="General"/>
          <w:gallery w:val="placeholder"/>
        </w:category>
        <w:types>
          <w:type w:val="bbPlcHdr"/>
        </w:types>
        <w:behaviors>
          <w:behavior w:val="content"/>
        </w:behaviors>
        <w:guid w:val="{0758F3A7-CBF9-7645-8720-6474C0B78E8B}"/>
      </w:docPartPr>
      <w:docPartBody>
        <w:p w:rsidR="00D74264" w:rsidRDefault="00D74264" w:rsidP="00D74264">
          <w:pPr>
            <w:pStyle w:val="49CF24B3BD07F543A6BE1CAFF82F491B"/>
          </w:pPr>
          <w:r>
            <w:t>Lorem ipsum dolor</w:t>
          </w:r>
        </w:p>
      </w:docPartBody>
    </w:docPart>
    <w:docPart>
      <w:docPartPr>
        <w:name w:val="8569C0F10FE1674FB77535F459782E03"/>
        <w:category>
          <w:name w:val="General"/>
          <w:gallery w:val="placeholder"/>
        </w:category>
        <w:types>
          <w:type w:val="bbPlcHdr"/>
        </w:types>
        <w:behaviors>
          <w:behavior w:val="content"/>
        </w:behaviors>
        <w:guid w:val="{8227B876-988E-3943-A156-24BEF20847C8}"/>
      </w:docPartPr>
      <w:docPartBody>
        <w:p w:rsidR="00D74264" w:rsidRDefault="00D74264" w:rsidP="00D74264">
          <w:pPr>
            <w:pStyle w:val="8569C0F10FE1674FB77535F459782E03"/>
          </w:pPr>
          <w:r>
            <w:t>Lorem ipsum dolor</w:t>
          </w:r>
        </w:p>
      </w:docPartBody>
    </w:docPart>
    <w:docPart>
      <w:docPartPr>
        <w:name w:val="98878AF6CF1D26439C7C12F136C45039"/>
        <w:category>
          <w:name w:val="General"/>
          <w:gallery w:val="placeholder"/>
        </w:category>
        <w:types>
          <w:type w:val="bbPlcHdr"/>
        </w:types>
        <w:behaviors>
          <w:behavior w:val="content"/>
        </w:behaviors>
        <w:guid w:val="{0B79E448-210B-7940-8F73-EBF65A6B01A6}"/>
      </w:docPartPr>
      <w:docPartBody>
        <w:p w:rsidR="00071AFF" w:rsidRDefault="00071AFF" w:rsidP="00071AFF">
          <w:pPr>
            <w:pStyle w:val="98878AF6CF1D26439C7C12F136C45039"/>
          </w:pPr>
          <w:r>
            <w:t>Lorem ipsum dolor</w:t>
          </w:r>
        </w:p>
      </w:docPartBody>
    </w:docPart>
    <w:docPart>
      <w:docPartPr>
        <w:name w:val="59DDA4DEF0BEEC429C32460100C13C26"/>
        <w:category>
          <w:name w:val="General"/>
          <w:gallery w:val="placeholder"/>
        </w:category>
        <w:types>
          <w:type w:val="bbPlcHdr"/>
        </w:types>
        <w:behaviors>
          <w:behavior w:val="content"/>
        </w:behaviors>
        <w:guid w:val="{4C84A13D-C979-7E4F-8B1F-715BBB036D25}"/>
      </w:docPartPr>
      <w:docPartBody>
        <w:p w:rsidR="00071AFF" w:rsidRDefault="00071AFF" w:rsidP="00071AFF">
          <w:pPr>
            <w:pStyle w:val="59DDA4DEF0BEEC429C32460100C13C26"/>
          </w:pPr>
          <w:r>
            <w:t>Etiam cursus suscipit enim. Nulla facilisi. Integer eleifend diam eu diam. Donec dapibus enim sollicitudin nulla. Nam hendrerit. Nunc id nisi. Curabitur sed neque. Pellentesque placerat consequat pede.</w:t>
          </w:r>
        </w:p>
      </w:docPartBody>
    </w:docPart>
    <w:docPart>
      <w:docPartPr>
        <w:name w:val="67F00AEB9EE4F743AD53AF28A8ADB941"/>
        <w:category>
          <w:name w:val="General"/>
          <w:gallery w:val="placeholder"/>
        </w:category>
        <w:types>
          <w:type w:val="bbPlcHdr"/>
        </w:types>
        <w:behaviors>
          <w:behavior w:val="content"/>
        </w:behaviors>
        <w:guid w:val="{7201E32B-A985-994B-B7EE-3ED3CFB6848E}"/>
      </w:docPartPr>
      <w:docPartBody>
        <w:p w:rsidR="00071AFF" w:rsidRDefault="00071AFF" w:rsidP="00071AFF">
          <w:pPr>
            <w:pStyle w:val="67F00AEB9EE4F743AD53AF28A8ADB941"/>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8B2"/>
    <w:rsid w:val="00071AFF"/>
    <w:rsid w:val="00C208B2"/>
    <w:rsid w:val="00D74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071AFF"/>
    <w:pPr>
      <w:spacing w:after="200"/>
    </w:pPr>
    <w:rPr>
      <w:rFonts w:eastAsiaTheme="minorHAnsi"/>
      <w:sz w:val="20"/>
      <w:szCs w:val="22"/>
      <w:lang w:eastAsia="en-US"/>
    </w:rPr>
  </w:style>
  <w:style w:type="character" w:customStyle="1" w:styleId="BodyTextChar">
    <w:name w:val="Body Text Char"/>
    <w:basedOn w:val="DefaultParagraphFont"/>
    <w:link w:val="BodyText"/>
    <w:rsid w:val="00071AFF"/>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 w:type="paragraph" w:customStyle="1" w:styleId="49CF24B3BD07F543A6BE1CAFF82F491B">
    <w:name w:val="49CF24B3BD07F543A6BE1CAFF82F491B"/>
    <w:rsid w:val="00D74264"/>
  </w:style>
  <w:style w:type="paragraph" w:customStyle="1" w:styleId="312675E3997B4C4A9AD5C8C0B63FC190">
    <w:name w:val="312675E3997B4C4A9AD5C8C0B63FC190"/>
    <w:rsid w:val="00D74264"/>
  </w:style>
  <w:style w:type="paragraph" w:customStyle="1" w:styleId="223693D3CC63AB4082B8232CA83C953A">
    <w:name w:val="223693D3CC63AB4082B8232CA83C953A"/>
    <w:rsid w:val="00D74264"/>
  </w:style>
  <w:style w:type="paragraph" w:customStyle="1" w:styleId="07F2DF4C468A1F4E89CFD50D882BAB0E">
    <w:name w:val="07F2DF4C468A1F4E89CFD50D882BAB0E"/>
    <w:rsid w:val="00D74264"/>
  </w:style>
  <w:style w:type="paragraph" w:customStyle="1" w:styleId="8569C0F10FE1674FB77535F459782E03">
    <w:name w:val="8569C0F10FE1674FB77535F459782E03"/>
    <w:rsid w:val="00D74264"/>
  </w:style>
  <w:style w:type="paragraph" w:customStyle="1" w:styleId="6AC8D20734065943A18C04D3D2D34BC8">
    <w:name w:val="6AC8D20734065943A18C04D3D2D34BC8"/>
    <w:rsid w:val="00D74264"/>
  </w:style>
  <w:style w:type="paragraph" w:customStyle="1" w:styleId="465D707A3AD3A542AB006915DFC478EC">
    <w:name w:val="465D707A3AD3A542AB006915DFC478EC"/>
    <w:rsid w:val="00D74264"/>
  </w:style>
  <w:style w:type="paragraph" w:customStyle="1" w:styleId="5D26052625D03B4E8346402DF2AC2875">
    <w:name w:val="5D26052625D03B4E8346402DF2AC2875"/>
    <w:rsid w:val="00071AFF"/>
  </w:style>
  <w:style w:type="paragraph" w:customStyle="1" w:styleId="19751642D83E9040B48ED6B0AF033239">
    <w:name w:val="19751642D83E9040B48ED6B0AF033239"/>
    <w:rsid w:val="00071AFF"/>
  </w:style>
  <w:style w:type="paragraph" w:customStyle="1" w:styleId="3253FE2447B723478358036B62BC35E0">
    <w:name w:val="3253FE2447B723478358036B62BC35E0"/>
    <w:rsid w:val="00071AFF"/>
  </w:style>
  <w:style w:type="paragraph" w:customStyle="1" w:styleId="2CCAC153722D244AB89257433E79B555">
    <w:name w:val="2CCAC153722D244AB89257433E79B555"/>
    <w:rsid w:val="00071AFF"/>
  </w:style>
  <w:style w:type="paragraph" w:customStyle="1" w:styleId="60A644ADF295FE43BAB9CAE37332F94C">
    <w:name w:val="60A644ADF295FE43BAB9CAE37332F94C"/>
    <w:rsid w:val="00071AFF"/>
  </w:style>
  <w:style w:type="paragraph" w:customStyle="1" w:styleId="112036891D0C1449B9DF207240F0450E">
    <w:name w:val="112036891D0C1449B9DF207240F0450E"/>
    <w:rsid w:val="00071AFF"/>
  </w:style>
  <w:style w:type="paragraph" w:customStyle="1" w:styleId="68668AD1C810364292D8C0BD907A6293">
    <w:name w:val="68668AD1C810364292D8C0BD907A6293"/>
    <w:rsid w:val="00071AFF"/>
  </w:style>
  <w:style w:type="paragraph" w:customStyle="1" w:styleId="494DF1D2631DFE41B94312898D2DF65A">
    <w:name w:val="494DF1D2631DFE41B94312898D2DF65A"/>
    <w:rsid w:val="00071AFF"/>
  </w:style>
  <w:style w:type="paragraph" w:customStyle="1" w:styleId="E1FEA74EE6DBA745B0DBD74B73EA4695">
    <w:name w:val="E1FEA74EE6DBA745B0DBD74B73EA4695"/>
    <w:rsid w:val="00071AFF"/>
  </w:style>
  <w:style w:type="paragraph" w:customStyle="1" w:styleId="C07758CD3A047F49B17E881336D96F34">
    <w:name w:val="C07758CD3A047F49B17E881336D96F34"/>
    <w:rsid w:val="00071AFF"/>
  </w:style>
  <w:style w:type="paragraph" w:customStyle="1" w:styleId="5FFBF6A133422E45AB0F95FAE54A51EA">
    <w:name w:val="5FFBF6A133422E45AB0F95FAE54A51EA"/>
    <w:rsid w:val="00071AFF"/>
  </w:style>
  <w:style w:type="paragraph" w:customStyle="1" w:styleId="780B9E6C851EF0488ADAC608C92EBC2A">
    <w:name w:val="780B9E6C851EF0488ADAC608C92EBC2A"/>
    <w:rsid w:val="00071AFF"/>
  </w:style>
  <w:style w:type="paragraph" w:customStyle="1" w:styleId="B93B24B8330E24438D6DACE90D6707EF">
    <w:name w:val="B93B24B8330E24438D6DACE90D6707EF"/>
    <w:rsid w:val="00071AFF"/>
  </w:style>
  <w:style w:type="paragraph" w:customStyle="1" w:styleId="35B672CB8F8CE34F954ED0AB1081A67D">
    <w:name w:val="35B672CB8F8CE34F954ED0AB1081A67D"/>
    <w:rsid w:val="00071AFF"/>
  </w:style>
  <w:style w:type="paragraph" w:customStyle="1" w:styleId="BA1B9A20D1436B428D1F97B49F462258">
    <w:name w:val="BA1B9A20D1436B428D1F97B49F462258"/>
    <w:rsid w:val="00071AFF"/>
  </w:style>
  <w:style w:type="paragraph" w:customStyle="1" w:styleId="C5D8A547D0271C4CAD9EB9D0C6E9558D">
    <w:name w:val="C5D8A547D0271C4CAD9EB9D0C6E9558D"/>
    <w:rsid w:val="00071AFF"/>
  </w:style>
  <w:style w:type="paragraph" w:customStyle="1" w:styleId="718FEE2B07F6584BBD051AB74BEF243D">
    <w:name w:val="718FEE2B07F6584BBD051AB74BEF243D"/>
    <w:rsid w:val="00071AFF"/>
  </w:style>
  <w:style w:type="paragraph" w:customStyle="1" w:styleId="C52CA148E0902D4D85B9F67AD576E16A">
    <w:name w:val="C52CA148E0902D4D85B9F67AD576E16A"/>
    <w:rsid w:val="00071AFF"/>
  </w:style>
  <w:style w:type="paragraph" w:customStyle="1" w:styleId="5A7A4E08CC374340818871CC5E661E36">
    <w:name w:val="5A7A4E08CC374340818871CC5E661E36"/>
    <w:rsid w:val="00071AFF"/>
  </w:style>
  <w:style w:type="paragraph" w:customStyle="1" w:styleId="58C1C23794FBB646A2C4B58D7522B96C">
    <w:name w:val="58C1C23794FBB646A2C4B58D7522B96C"/>
    <w:rsid w:val="00071AFF"/>
  </w:style>
  <w:style w:type="paragraph" w:customStyle="1" w:styleId="0BC7E09A3075534E8CB2FC7C997390D4">
    <w:name w:val="0BC7E09A3075534E8CB2FC7C997390D4"/>
    <w:rsid w:val="00071AFF"/>
  </w:style>
  <w:style w:type="paragraph" w:customStyle="1" w:styleId="FD3186BC83205B4B899B12D65C6B68AA">
    <w:name w:val="FD3186BC83205B4B899B12D65C6B68AA"/>
    <w:rsid w:val="00071AFF"/>
  </w:style>
  <w:style w:type="paragraph" w:customStyle="1" w:styleId="E5DFBE36BB72FF4E8E36109B53A5B56B">
    <w:name w:val="E5DFBE36BB72FF4E8E36109B53A5B56B"/>
    <w:rsid w:val="00071AFF"/>
  </w:style>
  <w:style w:type="paragraph" w:customStyle="1" w:styleId="98878AF6CF1D26439C7C12F136C45039">
    <w:name w:val="98878AF6CF1D26439C7C12F136C45039"/>
    <w:rsid w:val="00071AFF"/>
  </w:style>
  <w:style w:type="paragraph" w:customStyle="1" w:styleId="59DDA4DEF0BEEC429C32460100C13C26">
    <w:name w:val="59DDA4DEF0BEEC429C32460100C13C26"/>
    <w:rsid w:val="00071AFF"/>
  </w:style>
  <w:style w:type="paragraph" w:customStyle="1" w:styleId="67F00AEB9EE4F743AD53AF28A8ADB941">
    <w:name w:val="67F00AEB9EE4F743AD53AF28A8ADB941"/>
    <w:rsid w:val="00071A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00A289EECA245AF4D45F3A9ABCF0E">
    <w:name w:val="B0100A289EECA245AF4D45F3A9ABCF0E"/>
  </w:style>
  <w:style w:type="paragraph" w:customStyle="1" w:styleId="7C2500C004EBB746BAFC5A8248C3968F">
    <w:name w:val="7C2500C004EBB746BAFC5A8248C3968F"/>
  </w:style>
  <w:style w:type="paragraph" w:customStyle="1" w:styleId="24251E3691B255489E225C4555A94811">
    <w:name w:val="24251E3691B255489E225C4555A94811"/>
  </w:style>
  <w:style w:type="paragraph" w:customStyle="1" w:styleId="DEF79133FC796840844751C81EF9B89E">
    <w:name w:val="DEF79133FC796840844751C81EF9B89E"/>
  </w:style>
  <w:style w:type="paragraph" w:customStyle="1" w:styleId="FEC156CB4ECC4A47B2839A04F2C52173">
    <w:name w:val="FEC156CB4ECC4A47B2839A04F2C52173"/>
  </w:style>
  <w:style w:type="paragraph" w:customStyle="1" w:styleId="45D20C4404B2A94C87172015090D94F5">
    <w:name w:val="45D20C4404B2A94C87172015090D94F5"/>
  </w:style>
  <w:style w:type="paragraph" w:customStyle="1" w:styleId="50E9390BD80BD441A551C4A3FC058525">
    <w:name w:val="50E9390BD80BD441A551C4A3FC058525"/>
  </w:style>
  <w:style w:type="paragraph" w:customStyle="1" w:styleId="94B43C3D26CEC64BAEADF486CB054574">
    <w:name w:val="94B43C3D26CEC64BAEADF486CB054574"/>
  </w:style>
  <w:style w:type="paragraph" w:customStyle="1" w:styleId="F5E247FB2ABE314F96486A26D87C8573">
    <w:name w:val="F5E247FB2ABE314F96486A26D87C8573"/>
  </w:style>
  <w:style w:type="paragraph" w:customStyle="1" w:styleId="EB77676F86591B47966B7FE9F45CF0FE">
    <w:name w:val="EB77676F86591B47966B7FE9F45CF0FE"/>
  </w:style>
  <w:style w:type="paragraph" w:customStyle="1" w:styleId="32777A25386E4E49AF45DE5899083B7E">
    <w:name w:val="32777A25386E4E49AF45DE5899083B7E"/>
  </w:style>
  <w:style w:type="paragraph" w:styleId="BodyText">
    <w:name w:val="Body Text"/>
    <w:basedOn w:val="Normal"/>
    <w:link w:val="BodyTextChar"/>
    <w:rsid w:val="00071AFF"/>
    <w:pPr>
      <w:spacing w:after="200"/>
    </w:pPr>
    <w:rPr>
      <w:rFonts w:eastAsiaTheme="minorHAnsi"/>
      <w:sz w:val="20"/>
      <w:szCs w:val="22"/>
      <w:lang w:eastAsia="en-US"/>
    </w:rPr>
  </w:style>
  <w:style w:type="character" w:customStyle="1" w:styleId="BodyTextChar">
    <w:name w:val="Body Text Char"/>
    <w:basedOn w:val="DefaultParagraphFont"/>
    <w:link w:val="BodyText"/>
    <w:rsid w:val="00071AFF"/>
    <w:rPr>
      <w:rFonts w:eastAsiaTheme="minorHAnsi"/>
      <w:sz w:val="20"/>
      <w:szCs w:val="22"/>
      <w:lang w:eastAsia="en-US"/>
    </w:rPr>
  </w:style>
  <w:style w:type="paragraph" w:customStyle="1" w:styleId="E77F31E86003FB43A3E3E9C8ABA4DD33">
    <w:name w:val="E77F31E86003FB43A3E3E9C8ABA4DD33"/>
  </w:style>
  <w:style w:type="paragraph" w:customStyle="1" w:styleId="0C42C6A0111C3B45A72890F3F1BA3297">
    <w:name w:val="0C42C6A0111C3B45A72890F3F1BA3297"/>
    <w:rsid w:val="00C208B2"/>
  </w:style>
  <w:style w:type="paragraph" w:customStyle="1" w:styleId="9A61ED822C460E43AFF85642165D25C5">
    <w:name w:val="9A61ED822C460E43AFF85642165D25C5"/>
    <w:rsid w:val="00C208B2"/>
  </w:style>
  <w:style w:type="paragraph" w:customStyle="1" w:styleId="794DF25960B30C43B74A140177C7AB30">
    <w:name w:val="794DF25960B30C43B74A140177C7AB30"/>
    <w:rsid w:val="00C208B2"/>
  </w:style>
  <w:style w:type="paragraph" w:customStyle="1" w:styleId="4EB1E912FEFC77439C1DD0F7CB0723B0">
    <w:name w:val="4EB1E912FEFC77439C1DD0F7CB0723B0"/>
    <w:rsid w:val="00C208B2"/>
  </w:style>
  <w:style w:type="paragraph" w:customStyle="1" w:styleId="011F4A26AA1D224495340E74F415D5A2">
    <w:name w:val="011F4A26AA1D224495340E74F415D5A2"/>
    <w:rsid w:val="00C208B2"/>
  </w:style>
  <w:style w:type="paragraph" w:customStyle="1" w:styleId="691D21B52B24D543A66D7CFC73461E62">
    <w:name w:val="691D21B52B24D543A66D7CFC73461E62"/>
    <w:rsid w:val="00C208B2"/>
  </w:style>
  <w:style w:type="paragraph" w:customStyle="1" w:styleId="C99FB8E3CC87C849910710C34680C533">
    <w:name w:val="C99FB8E3CC87C849910710C34680C533"/>
    <w:rsid w:val="00C208B2"/>
  </w:style>
  <w:style w:type="paragraph" w:customStyle="1" w:styleId="972D833E2BF75D43866A1FA1E69F7B1D">
    <w:name w:val="972D833E2BF75D43866A1FA1E69F7B1D"/>
    <w:rsid w:val="00C208B2"/>
  </w:style>
  <w:style w:type="paragraph" w:customStyle="1" w:styleId="2D5B19C64EE80B4FBBA9B319B9A27364">
    <w:name w:val="2D5B19C64EE80B4FBBA9B319B9A27364"/>
    <w:rsid w:val="00C208B2"/>
  </w:style>
  <w:style w:type="paragraph" w:customStyle="1" w:styleId="56F9489676AAE54C982300CFBAC832E2">
    <w:name w:val="56F9489676AAE54C982300CFBAC832E2"/>
    <w:rsid w:val="00C208B2"/>
  </w:style>
  <w:style w:type="paragraph" w:customStyle="1" w:styleId="69E58BA1E285444BBAE0E47D69EDD108">
    <w:name w:val="69E58BA1E285444BBAE0E47D69EDD108"/>
    <w:rsid w:val="00C208B2"/>
  </w:style>
  <w:style w:type="paragraph" w:customStyle="1" w:styleId="49CF24B3BD07F543A6BE1CAFF82F491B">
    <w:name w:val="49CF24B3BD07F543A6BE1CAFF82F491B"/>
    <w:rsid w:val="00D74264"/>
  </w:style>
  <w:style w:type="paragraph" w:customStyle="1" w:styleId="312675E3997B4C4A9AD5C8C0B63FC190">
    <w:name w:val="312675E3997B4C4A9AD5C8C0B63FC190"/>
    <w:rsid w:val="00D74264"/>
  </w:style>
  <w:style w:type="paragraph" w:customStyle="1" w:styleId="223693D3CC63AB4082B8232CA83C953A">
    <w:name w:val="223693D3CC63AB4082B8232CA83C953A"/>
    <w:rsid w:val="00D74264"/>
  </w:style>
  <w:style w:type="paragraph" w:customStyle="1" w:styleId="07F2DF4C468A1F4E89CFD50D882BAB0E">
    <w:name w:val="07F2DF4C468A1F4E89CFD50D882BAB0E"/>
    <w:rsid w:val="00D74264"/>
  </w:style>
  <w:style w:type="paragraph" w:customStyle="1" w:styleId="8569C0F10FE1674FB77535F459782E03">
    <w:name w:val="8569C0F10FE1674FB77535F459782E03"/>
    <w:rsid w:val="00D74264"/>
  </w:style>
  <w:style w:type="paragraph" w:customStyle="1" w:styleId="6AC8D20734065943A18C04D3D2D34BC8">
    <w:name w:val="6AC8D20734065943A18C04D3D2D34BC8"/>
    <w:rsid w:val="00D74264"/>
  </w:style>
  <w:style w:type="paragraph" w:customStyle="1" w:styleId="465D707A3AD3A542AB006915DFC478EC">
    <w:name w:val="465D707A3AD3A542AB006915DFC478EC"/>
    <w:rsid w:val="00D74264"/>
  </w:style>
  <w:style w:type="paragraph" w:customStyle="1" w:styleId="5D26052625D03B4E8346402DF2AC2875">
    <w:name w:val="5D26052625D03B4E8346402DF2AC2875"/>
    <w:rsid w:val="00071AFF"/>
  </w:style>
  <w:style w:type="paragraph" w:customStyle="1" w:styleId="19751642D83E9040B48ED6B0AF033239">
    <w:name w:val="19751642D83E9040B48ED6B0AF033239"/>
    <w:rsid w:val="00071AFF"/>
  </w:style>
  <w:style w:type="paragraph" w:customStyle="1" w:styleId="3253FE2447B723478358036B62BC35E0">
    <w:name w:val="3253FE2447B723478358036B62BC35E0"/>
    <w:rsid w:val="00071AFF"/>
  </w:style>
  <w:style w:type="paragraph" w:customStyle="1" w:styleId="2CCAC153722D244AB89257433E79B555">
    <w:name w:val="2CCAC153722D244AB89257433E79B555"/>
    <w:rsid w:val="00071AFF"/>
  </w:style>
  <w:style w:type="paragraph" w:customStyle="1" w:styleId="60A644ADF295FE43BAB9CAE37332F94C">
    <w:name w:val="60A644ADF295FE43BAB9CAE37332F94C"/>
    <w:rsid w:val="00071AFF"/>
  </w:style>
  <w:style w:type="paragraph" w:customStyle="1" w:styleId="112036891D0C1449B9DF207240F0450E">
    <w:name w:val="112036891D0C1449B9DF207240F0450E"/>
    <w:rsid w:val="00071AFF"/>
  </w:style>
  <w:style w:type="paragraph" w:customStyle="1" w:styleId="68668AD1C810364292D8C0BD907A6293">
    <w:name w:val="68668AD1C810364292D8C0BD907A6293"/>
    <w:rsid w:val="00071AFF"/>
  </w:style>
  <w:style w:type="paragraph" w:customStyle="1" w:styleId="494DF1D2631DFE41B94312898D2DF65A">
    <w:name w:val="494DF1D2631DFE41B94312898D2DF65A"/>
    <w:rsid w:val="00071AFF"/>
  </w:style>
  <w:style w:type="paragraph" w:customStyle="1" w:styleId="E1FEA74EE6DBA745B0DBD74B73EA4695">
    <w:name w:val="E1FEA74EE6DBA745B0DBD74B73EA4695"/>
    <w:rsid w:val="00071AFF"/>
  </w:style>
  <w:style w:type="paragraph" w:customStyle="1" w:styleId="C07758CD3A047F49B17E881336D96F34">
    <w:name w:val="C07758CD3A047F49B17E881336D96F34"/>
    <w:rsid w:val="00071AFF"/>
  </w:style>
  <w:style w:type="paragraph" w:customStyle="1" w:styleId="5FFBF6A133422E45AB0F95FAE54A51EA">
    <w:name w:val="5FFBF6A133422E45AB0F95FAE54A51EA"/>
    <w:rsid w:val="00071AFF"/>
  </w:style>
  <w:style w:type="paragraph" w:customStyle="1" w:styleId="780B9E6C851EF0488ADAC608C92EBC2A">
    <w:name w:val="780B9E6C851EF0488ADAC608C92EBC2A"/>
    <w:rsid w:val="00071AFF"/>
  </w:style>
  <w:style w:type="paragraph" w:customStyle="1" w:styleId="B93B24B8330E24438D6DACE90D6707EF">
    <w:name w:val="B93B24B8330E24438D6DACE90D6707EF"/>
    <w:rsid w:val="00071AFF"/>
  </w:style>
  <w:style w:type="paragraph" w:customStyle="1" w:styleId="35B672CB8F8CE34F954ED0AB1081A67D">
    <w:name w:val="35B672CB8F8CE34F954ED0AB1081A67D"/>
    <w:rsid w:val="00071AFF"/>
  </w:style>
  <w:style w:type="paragraph" w:customStyle="1" w:styleId="BA1B9A20D1436B428D1F97B49F462258">
    <w:name w:val="BA1B9A20D1436B428D1F97B49F462258"/>
    <w:rsid w:val="00071AFF"/>
  </w:style>
  <w:style w:type="paragraph" w:customStyle="1" w:styleId="C5D8A547D0271C4CAD9EB9D0C6E9558D">
    <w:name w:val="C5D8A547D0271C4CAD9EB9D0C6E9558D"/>
    <w:rsid w:val="00071AFF"/>
  </w:style>
  <w:style w:type="paragraph" w:customStyle="1" w:styleId="718FEE2B07F6584BBD051AB74BEF243D">
    <w:name w:val="718FEE2B07F6584BBD051AB74BEF243D"/>
    <w:rsid w:val="00071AFF"/>
  </w:style>
  <w:style w:type="paragraph" w:customStyle="1" w:styleId="C52CA148E0902D4D85B9F67AD576E16A">
    <w:name w:val="C52CA148E0902D4D85B9F67AD576E16A"/>
    <w:rsid w:val="00071AFF"/>
  </w:style>
  <w:style w:type="paragraph" w:customStyle="1" w:styleId="5A7A4E08CC374340818871CC5E661E36">
    <w:name w:val="5A7A4E08CC374340818871CC5E661E36"/>
    <w:rsid w:val="00071AFF"/>
  </w:style>
  <w:style w:type="paragraph" w:customStyle="1" w:styleId="58C1C23794FBB646A2C4B58D7522B96C">
    <w:name w:val="58C1C23794FBB646A2C4B58D7522B96C"/>
    <w:rsid w:val="00071AFF"/>
  </w:style>
  <w:style w:type="paragraph" w:customStyle="1" w:styleId="0BC7E09A3075534E8CB2FC7C997390D4">
    <w:name w:val="0BC7E09A3075534E8CB2FC7C997390D4"/>
    <w:rsid w:val="00071AFF"/>
  </w:style>
  <w:style w:type="paragraph" w:customStyle="1" w:styleId="FD3186BC83205B4B899B12D65C6B68AA">
    <w:name w:val="FD3186BC83205B4B899B12D65C6B68AA"/>
    <w:rsid w:val="00071AFF"/>
  </w:style>
  <w:style w:type="paragraph" w:customStyle="1" w:styleId="E5DFBE36BB72FF4E8E36109B53A5B56B">
    <w:name w:val="E5DFBE36BB72FF4E8E36109B53A5B56B"/>
    <w:rsid w:val="00071AFF"/>
  </w:style>
  <w:style w:type="paragraph" w:customStyle="1" w:styleId="98878AF6CF1D26439C7C12F136C45039">
    <w:name w:val="98878AF6CF1D26439C7C12F136C45039"/>
    <w:rsid w:val="00071AFF"/>
  </w:style>
  <w:style w:type="paragraph" w:customStyle="1" w:styleId="59DDA4DEF0BEEC429C32460100C13C26">
    <w:name w:val="59DDA4DEF0BEEC429C32460100C13C26"/>
    <w:rsid w:val="00071AFF"/>
  </w:style>
  <w:style w:type="paragraph" w:customStyle="1" w:styleId="67F00AEB9EE4F743AD53AF28A8ADB941">
    <w:name w:val="67F00AEB9EE4F743AD53AF28A8ADB941"/>
    <w:rsid w:val="00071A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ravelogue">
      <a:dk1>
        <a:sysClr val="windowText" lastClr="000000"/>
      </a:dk1>
      <a:lt1>
        <a:srgbClr val="EAC968"/>
      </a:lt1>
      <a:dk2>
        <a:srgbClr val="2A2515"/>
      </a:dk2>
      <a:lt2>
        <a:srgbClr val="82682C"/>
      </a:lt2>
      <a:accent1>
        <a:srgbClr val="B74D21"/>
      </a:accent1>
      <a:accent2>
        <a:srgbClr val="A32323"/>
      </a:accent2>
      <a:accent3>
        <a:srgbClr val="4576A3"/>
      </a:accent3>
      <a:accent4>
        <a:srgbClr val="615D9A"/>
      </a:accent4>
      <a:accent5>
        <a:srgbClr val="67924B"/>
      </a:accent5>
      <a:accent6>
        <a:srgbClr val="BF7B1B"/>
      </a:accent6>
      <a:hlink>
        <a:srgbClr val="99350B"/>
      </a:hlink>
      <a:folHlink>
        <a:srgbClr val="78514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167</TotalTime>
  <Pages>1</Pages>
  <Words>401</Words>
  <Characters>2288</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2684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91</cp:revision>
  <cp:lastPrinted>2013-09-23T00:04:00Z</cp:lastPrinted>
  <dcterms:created xsi:type="dcterms:W3CDTF">2013-09-22T14:25:00Z</dcterms:created>
  <dcterms:modified xsi:type="dcterms:W3CDTF">2013-09-24T18:21:00Z</dcterms:modified>
  <cp:category/>
</cp:coreProperties>
</file>